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3BD66" w14:textId="77777777" w:rsidR="00AA3CDC" w:rsidRDefault="00AA3CD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67359EB6" w14:textId="77777777" w:rsidR="00AA3CDC" w:rsidRDefault="00AA3CDC" w:rsidP="00C6554A">
      <w:pPr>
        <w:pStyle w:val="Photo"/>
      </w:pPr>
    </w:p>
    <w:p w14:paraId="0F168FDA" w14:textId="77777777" w:rsidR="00AA3CDC" w:rsidRDefault="00AA3CDC" w:rsidP="00C6554A">
      <w:pPr>
        <w:pStyle w:val="Photo"/>
      </w:pPr>
    </w:p>
    <w:p w14:paraId="6F99489A" w14:textId="77777777" w:rsidR="00AA3CDC" w:rsidRDefault="00AA3CDC" w:rsidP="00C6554A">
      <w:pPr>
        <w:pStyle w:val="Photo"/>
      </w:pPr>
    </w:p>
    <w:p w14:paraId="668334CD" w14:textId="77777777" w:rsidR="00AA3CDC" w:rsidRDefault="00AA3CDC" w:rsidP="00C6554A">
      <w:pPr>
        <w:pStyle w:val="Photo"/>
      </w:pPr>
    </w:p>
    <w:p w14:paraId="528D9C39" w14:textId="77777777" w:rsidR="00AA3CDC" w:rsidRDefault="00AA3CDC" w:rsidP="00C6554A">
      <w:pPr>
        <w:pStyle w:val="Photo"/>
      </w:pPr>
    </w:p>
    <w:p w14:paraId="1DAF2B4C" w14:textId="77777777" w:rsidR="00AA3CDC" w:rsidRDefault="00AA3CDC" w:rsidP="00C6554A">
      <w:pPr>
        <w:pStyle w:val="Photo"/>
      </w:pPr>
    </w:p>
    <w:p w14:paraId="641CCE5C" w14:textId="77777777" w:rsidR="00AA3CDC" w:rsidRDefault="00AA3CDC" w:rsidP="00C6554A">
      <w:pPr>
        <w:pStyle w:val="Photo"/>
      </w:pPr>
    </w:p>
    <w:p w14:paraId="402591C3" w14:textId="77777777" w:rsidR="00AA3CDC" w:rsidRDefault="00AA3CDC" w:rsidP="00C6554A">
      <w:pPr>
        <w:pStyle w:val="Photo"/>
      </w:pPr>
    </w:p>
    <w:p w14:paraId="7C55C6B8" w14:textId="77777777" w:rsidR="00AA3CDC" w:rsidRDefault="00AA3CDC" w:rsidP="00C6554A">
      <w:pPr>
        <w:pStyle w:val="Photo"/>
      </w:pPr>
    </w:p>
    <w:p w14:paraId="01B57BBB" w14:textId="77777777" w:rsidR="00AA3CDC" w:rsidRDefault="00AA3CDC" w:rsidP="00C6554A">
      <w:pPr>
        <w:pStyle w:val="Photo"/>
      </w:pPr>
    </w:p>
    <w:p w14:paraId="2A586437" w14:textId="77777777" w:rsidR="00AA3CDC" w:rsidRDefault="00AA3CDC" w:rsidP="00C6554A">
      <w:pPr>
        <w:pStyle w:val="Photo"/>
      </w:pPr>
    </w:p>
    <w:p w14:paraId="1C095D10" w14:textId="77777777" w:rsidR="00AA3CDC" w:rsidRDefault="00AA3CDC" w:rsidP="00C6554A">
      <w:pPr>
        <w:pStyle w:val="Photo"/>
      </w:pPr>
    </w:p>
    <w:p w14:paraId="2E43F971" w14:textId="77777777" w:rsidR="00C6554A" w:rsidRPr="008B5277" w:rsidRDefault="00AA3CDC" w:rsidP="00C6554A">
      <w:pPr>
        <w:pStyle w:val="Photo"/>
      </w:pPr>
      <w:r>
        <w:rPr>
          <w:noProof/>
          <w:lang w:val="en-CA" w:eastAsia="en-CA"/>
        </w:rPr>
        <w:drawing>
          <wp:inline distT="0" distB="0" distL="0" distR="0" wp14:anchorId="6EB16410" wp14:editId="2658B3B9">
            <wp:extent cx="1198753" cy="1198753"/>
            <wp:effectExtent l="0" t="0" r="0" b="0"/>
            <wp:docPr id="1" name="Picture 1" descr="C:\Users\mderubertis\Downloads\icons8-meal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erubertis\Downloads\icons8-meal-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550" cy="12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0C53A99" w14:textId="77777777" w:rsidR="00C6554A" w:rsidRDefault="00EF784D" w:rsidP="00C6554A">
      <w:pPr>
        <w:pStyle w:val="Title"/>
      </w:pPr>
      <w:r>
        <w:t>Restaurant</w:t>
      </w:r>
      <w:r w:rsidR="003B47B0">
        <w:t xml:space="preserve"> Delivery Software</w:t>
      </w:r>
    </w:p>
    <w:p w14:paraId="2965AB31" w14:textId="77777777" w:rsidR="00C6554A" w:rsidRPr="00D5413C" w:rsidRDefault="003B47B0" w:rsidP="00C6554A">
      <w:pPr>
        <w:pStyle w:val="Subtitle"/>
      </w:pPr>
      <w:r>
        <w:t>Java Module 4 Project</w:t>
      </w:r>
    </w:p>
    <w:p w14:paraId="114ED539" w14:textId="77777777" w:rsidR="00F408C5" w:rsidRDefault="003B47B0" w:rsidP="00C6554A">
      <w:pPr>
        <w:pStyle w:val="ContactInfo"/>
      </w:pPr>
      <w:r>
        <w:t xml:space="preserve">Michael De Rubertis, </w:t>
      </w:r>
      <w:proofErr w:type="spellStart"/>
      <w:r>
        <w:t>Tajinderpal</w:t>
      </w:r>
      <w:proofErr w:type="spellEnd"/>
      <w:r>
        <w:t xml:space="preserve"> Singh</w:t>
      </w:r>
      <w:r w:rsidR="000C0DD0">
        <w:t xml:space="preserve">, </w:t>
      </w:r>
      <w:proofErr w:type="spellStart"/>
      <w:r w:rsidR="000C0DD0">
        <w:t>Mayur</w:t>
      </w:r>
      <w:proofErr w:type="spellEnd"/>
      <w:r w:rsidR="000C0DD0">
        <w:t xml:space="preserve"> Patel</w:t>
      </w:r>
      <w:r w:rsidR="00F408C5">
        <w:t xml:space="preserve"> </w:t>
      </w:r>
    </w:p>
    <w:p w14:paraId="3C6545B4" w14:textId="0E8B4E7D" w:rsidR="00C6554A" w:rsidRDefault="003B47B0" w:rsidP="00C6554A">
      <w:pPr>
        <w:pStyle w:val="ContactInfo"/>
      </w:pPr>
      <w:r>
        <w:t>Programmer Analyst</w:t>
      </w:r>
      <w:r w:rsidR="00C6554A">
        <w:t xml:space="preserve"> |</w:t>
      </w:r>
      <w:r w:rsidR="00C6554A" w:rsidRPr="00D5413C">
        <w:t xml:space="preserve"> </w:t>
      </w:r>
      <w:r>
        <w:t>January 21, 2019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sz w:val="22"/>
          <w:szCs w:val="22"/>
        </w:rPr>
        <w:id w:val="-644196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2FD3A3" w14:textId="77777777" w:rsidR="004E1B17" w:rsidRDefault="004E1B17">
          <w:pPr>
            <w:pStyle w:val="TOCHeading"/>
          </w:pPr>
          <w:r>
            <w:t>Table of Contents</w:t>
          </w:r>
        </w:p>
        <w:p w14:paraId="6BEA502A" w14:textId="77777777" w:rsidR="001120CB" w:rsidRDefault="004E1B1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9370" w:history="1">
            <w:r w:rsidR="001120CB" w:rsidRPr="000E502F">
              <w:rPr>
                <w:rStyle w:val="Hyperlink"/>
                <w:noProof/>
              </w:rPr>
              <w:t>Introduction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_Toc299370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2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17124762" w14:textId="77777777" w:rsidR="001120CB" w:rsidRDefault="002641CA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299371" w:history="1">
            <w:r w:rsidR="001120CB" w:rsidRPr="000E502F">
              <w:rPr>
                <w:rStyle w:val="Hyperlink"/>
                <w:noProof/>
              </w:rPr>
              <w:t>About this project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_Toc299371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2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33493246" w14:textId="77777777" w:rsidR="001120CB" w:rsidRDefault="002641CA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299372" w:history="1">
            <w:r w:rsidR="001120CB" w:rsidRPr="000E502F">
              <w:rPr>
                <w:rStyle w:val="Hyperlink"/>
                <w:noProof/>
              </w:rPr>
              <w:t>About this report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_Toc299372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2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1A1A7FB3" w14:textId="77777777" w:rsidR="001120CB" w:rsidRDefault="002641CA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</w:rPr>
          </w:pPr>
          <w:hyperlink w:anchor="_Toc299373" w:history="1">
            <w:r w:rsidR="001120CB" w:rsidRPr="000E502F">
              <w:rPr>
                <w:rStyle w:val="Hyperlink"/>
                <w:noProof/>
              </w:rPr>
              <w:t>Analysis of the project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_Toc299373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3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05A1A875" w14:textId="77777777" w:rsidR="001120CB" w:rsidRDefault="002641CA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299374" w:history="1">
            <w:r w:rsidR="001120CB" w:rsidRPr="000E502F">
              <w:rPr>
                <w:rStyle w:val="Hyperlink"/>
                <w:noProof/>
              </w:rPr>
              <w:t>Class Diagram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_Toc299374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3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25C84D59" w14:textId="77777777" w:rsidR="001120CB" w:rsidRDefault="002641CA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</w:rPr>
          </w:pPr>
          <w:hyperlink w:anchor="_Toc299375" w:history="1">
            <w:r w:rsidR="001120CB" w:rsidRPr="000E502F">
              <w:rPr>
                <w:rStyle w:val="Hyperlink"/>
                <w:noProof/>
              </w:rPr>
              <w:t>Implementation of the project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_Toc299375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4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104C15B1" w14:textId="77777777" w:rsidR="001120CB" w:rsidRDefault="002641CA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299376" w:history="1">
            <w:r w:rsidR="001120CB" w:rsidRPr="000E502F">
              <w:rPr>
                <w:rStyle w:val="Hyperlink"/>
                <w:noProof/>
              </w:rPr>
              <w:t>Realization of the project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_Toc299376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4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51E8F048" w14:textId="77777777" w:rsidR="001120CB" w:rsidRDefault="002641CA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299377" w:history="1">
            <w:r w:rsidR="001120CB" w:rsidRPr="000E502F">
              <w:rPr>
                <w:rStyle w:val="Hyperlink"/>
                <w:noProof/>
              </w:rPr>
              <w:t>Screenshots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_Toc299377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4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7056D0D8" w14:textId="77777777" w:rsidR="001120CB" w:rsidRDefault="002641CA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</w:rPr>
          </w:pPr>
          <w:hyperlink w:anchor="_Toc299378" w:history="1">
            <w:r w:rsidR="001120CB" w:rsidRPr="000E502F">
              <w:rPr>
                <w:rStyle w:val="Hyperlink"/>
                <w:noProof/>
              </w:rPr>
              <w:t>Project Discussion</w:t>
            </w:r>
            <w:r w:rsidR="001120CB">
              <w:rPr>
                <w:noProof/>
                <w:webHidden/>
              </w:rPr>
              <w:tab/>
            </w:r>
            <w:r w:rsidR="001120CB">
              <w:rPr>
                <w:noProof/>
                <w:webHidden/>
              </w:rPr>
              <w:fldChar w:fldCharType="begin"/>
            </w:r>
            <w:r w:rsidR="001120CB">
              <w:rPr>
                <w:noProof/>
                <w:webHidden/>
              </w:rPr>
              <w:instrText xml:space="preserve"> PAGEREF _Toc299378 \h </w:instrText>
            </w:r>
            <w:r w:rsidR="001120CB">
              <w:rPr>
                <w:noProof/>
                <w:webHidden/>
              </w:rPr>
            </w:r>
            <w:r w:rsidR="001120CB">
              <w:rPr>
                <w:noProof/>
                <w:webHidden/>
              </w:rPr>
              <w:fldChar w:fldCharType="separate"/>
            </w:r>
            <w:r w:rsidR="001120CB">
              <w:rPr>
                <w:noProof/>
                <w:webHidden/>
              </w:rPr>
              <w:t>6</w:t>
            </w:r>
            <w:r w:rsidR="001120CB">
              <w:rPr>
                <w:noProof/>
                <w:webHidden/>
              </w:rPr>
              <w:fldChar w:fldCharType="end"/>
            </w:r>
          </w:hyperlink>
        </w:p>
        <w:p w14:paraId="108AF73D" w14:textId="77777777" w:rsidR="004E1B17" w:rsidRDefault="004E1B17">
          <w:r>
            <w:rPr>
              <w:b/>
              <w:bCs/>
              <w:noProof/>
            </w:rPr>
            <w:fldChar w:fldCharType="end"/>
          </w:r>
        </w:p>
      </w:sdtContent>
    </w:sdt>
    <w:p w14:paraId="3E3B9509" w14:textId="77777777" w:rsidR="00C6554A" w:rsidRPr="004E1B17" w:rsidRDefault="004E1B17" w:rsidP="004E1B17">
      <w:pPr>
        <w:pStyle w:val="Heading1"/>
      </w:pPr>
      <w:r>
        <w:br w:type="page"/>
      </w:r>
      <w:bookmarkStart w:id="5" w:name="_Toc299370"/>
      <w:r w:rsidR="00AA3CDC">
        <w:lastRenderedPageBreak/>
        <w:t>Introduction</w:t>
      </w:r>
      <w:bookmarkEnd w:id="5"/>
    </w:p>
    <w:p w14:paraId="0ED144C0" w14:textId="77777777" w:rsidR="00B613BA" w:rsidRPr="00B613BA" w:rsidRDefault="00B613BA" w:rsidP="00B613BA">
      <w:pPr>
        <w:pStyle w:val="Heading2"/>
      </w:pPr>
      <w:bookmarkStart w:id="6" w:name="_Toc299371"/>
      <w:r>
        <w:t>About this project</w:t>
      </w:r>
      <w:bookmarkEnd w:id="6"/>
    </w:p>
    <w:p w14:paraId="0D47425C" w14:textId="77C6AED6" w:rsidR="00B613BA" w:rsidRDefault="00AA3CDC" w:rsidP="00B613BA">
      <w:r>
        <w:t xml:space="preserve">This project is created for multiple restaurants to implement a basic food delivery network and </w:t>
      </w:r>
      <w:r w:rsidR="00B613BA">
        <w:t xml:space="preserve">keep track of </w:t>
      </w:r>
      <w:r w:rsidR="0007250D">
        <w:t>deliverymen</w:t>
      </w:r>
      <w:r w:rsidR="00B613BA">
        <w:t xml:space="preserve">, restaurant managers, clients, system administrators, restaurants and menus.  </w:t>
      </w:r>
    </w:p>
    <w:p w14:paraId="01C97747" w14:textId="7FD03171" w:rsidR="00B613BA" w:rsidRDefault="00B613BA" w:rsidP="00B613BA">
      <w:r>
        <w:t xml:space="preserve">This application will allow Administrators to add new Restaurant, edit them and delete them. Each restaurant can then have a </w:t>
      </w:r>
      <w:r w:rsidR="000C7CD0">
        <w:t>menu, which</w:t>
      </w:r>
      <w:r>
        <w:t xml:space="preserve"> can be edited and deleted. A</w:t>
      </w:r>
      <w:r w:rsidR="0007250D">
        <w:t xml:space="preserve">n administrator can also add a </w:t>
      </w:r>
      <w:r w:rsidR="000C7CD0">
        <w:t>deliveryman, who can be edited and deleted.</w:t>
      </w:r>
    </w:p>
    <w:p w14:paraId="28F18695" w14:textId="77777777" w:rsidR="00B613BA" w:rsidRDefault="00B613BA" w:rsidP="00B613BA">
      <w:r>
        <w:t>The system will handle the clients and their account. Client</w:t>
      </w:r>
      <w:r w:rsidR="004E1B17">
        <w:t>s</w:t>
      </w:r>
      <w:r>
        <w:t xml:space="preserve"> can edit and close their account. They can also order a meal from a given Restaurant and view their order history. </w:t>
      </w:r>
    </w:p>
    <w:p w14:paraId="54C4C6EA" w14:textId="77777777" w:rsidR="004E1B17" w:rsidRDefault="00B613BA" w:rsidP="004E1B17">
      <w:r>
        <w:t xml:space="preserve">A Manager can view the orders accepted by any restaurant. </w:t>
      </w:r>
    </w:p>
    <w:p w14:paraId="1C0FE61D" w14:textId="4FB9283E" w:rsidR="004E1B17" w:rsidRDefault="00B613BA" w:rsidP="004E1B17">
      <w:r>
        <w:t xml:space="preserve">The Restaurateur is able to view the orders made for a </w:t>
      </w:r>
      <w:r w:rsidR="0007250D">
        <w:t>given</w:t>
      </w:r>
      <w:r>
        <w:t xml:space="preserve"> </w:t>
      </w:r>
      <w:r w:rsidR="0007250D">
        <w:t>restaurant, has the option of accepting these orders,</w:t>
      </w:r>
      <w:r w:rsidR="004E1B17" w:rsidRPr="004E1B17">
        <w:t xml:space="preserve"> and must indicate when the orders are ready to be delivered. </w:t>
      </w:r>
    </w:p>
    <w:p w14:paraId="28FB979D" w14:textId="25CBF9C4" w:rsidR="004E1B17" w:rsidRDefault="0007250D" w:rsidP="004E1B17">
      <w:r>
        <w:t xml:space="preserve">A </w:t>
      </w:r>
      <w:r w:rsidR="000C7CD0">
        <w:t>deliveryman</w:t>
      </w:r>
      <w:r w:rsidR="00B613BA">
        <w:t xml:space="preserve"> can view all the Orders in his Postal Co</w:t>
      </w:r>
      <w:r w:rsidR="004E1B17">
        <w:t xml:space="preserve">de area, and </w:t>
      </w:r>
      <w:r w:rsidR="004E1B17" w:rsidRPr="004E1B17">
        <w:t>h</w:t>
      </w:r>
      <w:r w:rsidR="004E1B17">
        <w:t>as the option of accepting the delivery of the</w:t>
      </w:r>
      <w:r w:rsidR="004E1B17" w:rsidRPr="004E1B17">
        <w:t xml:space="preserve"> orders and must indicate when the orders are delivered.</w:t>
      </w:r>
    </w:p>
    <w:p w14:paraId="56F43AE6" w14:textId="77777777" w:rsidR="00B613BA" w:rsidRDefault="00B613BA" w:rsidP="004E1B17">
      <w:pPr>
        <w:pStyle w:val="Heading2"/>
      </w:pPr>
      <w:bookmarkStart w:id="7" w:name="_Toc299372"/>
      <w:r>
        <w:t>About this report</w:t>
      </w:r>
      <w:bookmarkEnd w:id="7"/>
    </w:p>
    <w:p w14:paraId="728473BA" w14:textId="51A8CC8D" w:rsidR="00B613BA" w:rsidRDefault="00B613BA">
      <w:r>
        <w:t xml:space="preserve">This report will contain all information about </w:t>
      </w:r>
      <w:r w:rsidR="004E1B17" w:rsidRPr="004E1B17">
        <w:t>how the program was created and implemented</w:t>
      </w:r>
      <w:r w:rsidR="004E1B17">
        <w:t>.</w:t>
      </w:r>
      <w:r w:rsidR="004E1B17" w:rsidRPr="004E1B17">
        <w:t xml:space="preserve"> This report will also cover our experiences th</w:t>
      </w:r>
      <w:r w:rsidR="004E1B17">
        <w:t xml:space="preserve">roughout the project and how </w:t>
      </w:r>
      <w:r w:rsidR="004E1B17" w:rsidRPr="004E1B17">
        <w:t>issues we</w:t>
      </w:r>
      <w:r w:rsidR="004E1B17">
        <w:t>re</w:t>
      </w:r>
      <w:r w:rsidR="004E1B17" w:rsidRPr="004E1B17">
        <w:t xml:space="preserve"> encountered</w:t>
      </w:r>
      <w:r w:rsidR="004E1B17">
        <w:t xml:space="preserve"> and solved</w:t>
      </w:r>
      <w:r w:rsidR="004E1B17" w:rsidRPr="004E1B17">
        <w:t xml:space="preserve"> in the process. </w:t>
      </w:r>
      <w:r w:rsidR="000C7CD0" w:rsidRPr="004E1B17">
        <w:t>In addition</w:t>
      </w:r>
      <w:r w:rsidR="004E1B17" w:rsidRPr="004E1B17">
        <w:t xml:space="preserve">, </w:t>
      </w:r>
      <w:r w:rsidR="004E1B17">
        <w:t>a</w:t>
      </w:r>
      <w:r w:rsidR="004E1B17" w:rsidRPr="004E1B17">
        <w:t xml:space="preserve"> few </w:t>
      </w:r>
      <w:r w:rsidR="004E1B17">
        <w:t>sections</w:t>
      </w:r>
      <w:r w:rsidR="004E1B17" w:rsidRPr="004E1B17">
        <w:t xml:space="preserve"> of the application </w:t>
      </w:r>
      <w:r w:rsidR="004E1B17">
        <w:t>will be displayed and explained</w:t>
      </w:r>
      <w:r w:rsidR="004E1B17" w:rsidRPr="004E1B17">
        <w:t>.</w:t>
      </w:r>
      <w:r>
        <w:br w:type="page"/>
      </w:r>
    </w:p>
    <w:p w14:paraId="5E588F2B" w14:textId="77777777" w:rsidR="00B613BA" w:rsidRDefault="00B613BA" w:rsidP="00B613BA">
      <w:pPr>
        <w:pStyle w:val="Heading1"/>
      </w:pPr>
      <w:bookmarkStart w:id="8" w:name="_Toc299373"/>
      <w:r>
        <w:lastRenderedPageBreak/>
        <w:t>Analysis of the project</w:t>
      </w:r>
      <w:bookmarkEnd w:id="8"/>
    </w:p>
    <w:p w14:paraId="06795458" w14:textId="77777777" w:rsidR="004E1B17" w:rsidRDefault="004E1B17" w:rsidP="004E1B17">
      <w:r>
        <w:t xml:space="preserve">The project required careful planning of how the “Use Cases” were to be implemented. We created our initial UML diagram, to be used as a guide. </w:t>
      </w:r>
      <w:r w:rsidR="004F7C04">
        <w:t xml:space="preserve">These contained the </w:t>
      </w:r>
      <w:r>
        <w:t>base classes,</w:t>
      </w:r>
      <w:r w:rsidR="004F7C04">
        <w:t xml:space="preserve"> in essence the base of the application</w:t>
      </w:r>
      <w:r>
        <w:t xml:space="preserve">. </w:t>
      </w:r>
      <w:r w:rsidR="004F7C04">
        <w:t>We decided it would be best to use</w:t>
      </w:r>
      <w:r>
        <w:t xml:space="preserve"> a base structure (Main Class) </w:t>
      </w:r>
      <w:r w:rsidR="004F7C04">
        <w:t xml:space="preserve">to control the data storage and handling of the flow of the application </w:t>
      </w:r>
      <w:r>
        <w:t>and build from there.</w:t>
      </w:r>
    </w:p>
    <w:p w14:paraId="77A560C6" w14:textId="5D322D71" w:rsidR="004E1B17" w:rsidRPr="004E1B17" w:rsidRDefault="004F7C04" w:rsidP="004E1B17">
      <w:r>
        <w:t>Al</w:t>
      </w:r>
      <w:r w:rsidR="004E1B17">
        <w:t>l the “view” classes</w:t>
      </w:r>
      <w:r>
        <w:t xml:space="preserve"> were then created, along with the “controllers”.</w:t>
      </w:r>
      <w:r w:rsidR="004E1B17">
        <w:t xml:space="preserve"> </w:t>
      </w:r>
      <w:r>
        <w:t xml:space="preserve">We then implemented </w:t>
      </w:r>
      <w:r w:rsidR="004E1B17">
        <w:t xml:space="preserve">the logic </w:t>
      </w:r>
      <w:r>
        <w:t xml:space="preserve">in the “controllers” and </w:t>
      </w:r>
      <w:r w:rsidR="00CB036C">
        <w:t>crosschecked</w:t>
      </w:r>
      <w:r w:rsidR="004E1B17">
        <w:t xml:space="preserve"> it to the </w:t>
      </w:r>
      <w:r>
        <w:t>use cases provided in the PDFs.</w:t>
      </w:r>
    </w:p>
    <w:p w14:paraId="1E7E7D99" w14:textId="77777777" w:rsidR="00AC6C9C" w:rsidRDefault="00AC6C9C" w:rsidP="00AC6C9C">
      <w:pPr>
        <w:pStyle w:val="Heading2"/>
      </w:pPr>
      <w:bookmarkStart w:id="9" w:name="_Toc299374"/>
      <w:r>
        <w:t>Class Diagram</w:t>
      </w:r>
      <w:bookmarkEnd w:id="9"/>
    </w:p>
    <w:p w14:paraId="75A51F2F" w14:textId="36A76FE2" w:rsidR="00AC6C9C" w:rsidRDefault="00796691">
      <w:r>
        <w:t xml:space="preserve">The class diagram </w:t>
      </w:r>
      <w:proofErr w:type="gramStart"/>
      <w:r>
        <w:t>has been appended</w:t>
      </w:r>
      <w:proofErr w:type="gramEnd"/>
      <w:r>
        <w:t xml:space="preserve"> to this document.</w:t>
      </w:r>
    </w:p>
    <w:p w14:paraId="5AAA4EA6" w14:textId="77777777" w:rsidR="002C74C0" w:rsidRDefault="00AC6C9C" w:rsidP="00AC6C9C">
      <w:pPr>
        <w:pStyle w:val="Heading1"/>
      </w:pPr>
      <w:bookmarkStart w:id="10" w:name="_Toc299375"/>
      <w:r>
        <w:t>Implementation of the project</w:t>
      </w:r>
      <w:bookmarkEnd w:id="10"/>
    </w:p>
    <w:p w14:paraId="52982AD1" w14:textId="77777777" w:rsidR="00AC6C9C" w:rsidRPr="00AC6C9C" w:rsidRDefault="00AC6C9C" w:rsidP="00AC6C9C">
      <w:pPr>
        <w:pStyle w:val="Heading2"/>
      </w:pPr>
      <w:bookmarkStart w:id="11" w:name="_Toc299376"/>
      <w:r>
        <w:t>Realization of the project</w:t>
      </w:r>
      <w:bookmarkEnd w:id="11"/>
    </w:p>
    <w:p w14:paraId="32AF7F13" w14:textId="77777777" w:rsidR="00AC6C9C" w:rsidRDefault="00AC6C9C" w:rsidP="00AC6C9C">
      <w:r>
        <w:t xml:space="preserve">This project </w:t>
      </w:r>
      <w:proofErr w:type="gramStart"/>
      <w:r>
        <w:t>was realized</w:t>
      </w:r>
      <w:proofErr w:type="gramEnd"/>
      <w:r>
        <w:t xml:space="preserve"> by using custom data classes for the Restaurants, Users, and Menu with Items. The project uses the MVC design pattern while also reusing a view and controller for multiple purposes (i.e. Add, Edit, Delete a restaurant with one Controller and View) in order to simplify maintenance in the future.</w:t>
      </w:r>
    </w:p>
    <w:p w14:paraId="11AACC01" w14:textId="77777777" w:rsidR="00AC6C9C" w:rsidRDefault="00AC6C9C" w:rsidP="00AC6C9C">
      <w:pPr>
        <w:pStyle w:val="Heading2"/>
      </w:pPr>
      <w:bookmarkStart w:id="12" w:name="_Toc299377"/>
      <w:r>
        <w:lastRenderedPageBreak/>
        <w:t>Screenshots</w:t>
      </w:r>
      <w:bookmarkEnd w:id="12"/>
    </w:p>
    <w:p w14:paraId="6060FC82" w14:textId="2D4F0E89" w:rsidR="00AC6C9C" w:rsidRDefault="00815C7A" w:rsidP="00AC6C9C">
      <w:r>
        <w:pict w14:anchorId="33F38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170.85pt">
            <v:imagedata r:id="rId9" o:title="2019-02-02 19_05_29-User Authentication"/>
          </v:shape>
        </w:pict>
      </w:r>
      <w:r>
        <w:pict w14:anchorId="20B7AF12">
          <v:shape id="_x0000_i1026" type="#_x0000_t75" style="width:430.95pt;height:257.9pt">
            <v:imagedata r:id="rId10" o:title="2019-02-02 19_06_17-Window"/>
          </v:shape>
        </w:pict>
      </w:r>
      <w:r>
        <w:lastRenderedPageBreak/>
        <w:pict w14:anchorId="41C41689">
          <v:shape id="_x0000_i1027" type="#_x0000_t75" style="width:387.95pt;height:5in">
            <v:imagedata r:id="rId11" o:title="2019-02-02 19_06_54-Food Delivery System - [Logged in as admin] (administrator)"/>
          </v:shape>
        </w:pict>
      </w:r>
      <w:r>
        <w:pict w14:anchorId="1AA16D2C">
          <v:shape id="_x0000_i1028" type="#_x0000_t75" style="width:430.95pt;height:257.9pt">
            <v:imagedata r:id="rId12" o:title="2019-02-02 19_07_24-Window"/>
          </v:shape>
        </w:pict>
      </w:r>
    </w:p>
    <w:p w14:paraId="4CED6793" w14:textId="7C4FB8CB" w:rsidR="00D67FFE" w:rsidRDefault="00D67FFE" w:rsidP="00AC6C9C">
      <w:r w:rsidRPr="00D67FFE">
        <w:rPr>
          <w:noProof/>
          <w:lang w:val="en-CA" w:eastAsia="en-CA"/>
        </w:rPr>
        <w:lastRenderedPageBreak/>
        <w:drawing>
          <wp:inline distT="0" distB="0" distL="0" distR="0" wp14:anchorId="1CCACF75" wp14:editId="5D5EF883">
            <wp:extent cx="4533900" cy="2124075"/>
            <wp:effectExtent l="0" t="0" r="0" b="9525"/>
            <wp:docPr id="13" name="Picture 13" descr="C:\Users\mderubertis\Dropbox\Project\DeliverySystem\docs\Screenshots\2019-02-08 09_49_50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derubertis\Dropbox\Project\DeliverySystem\docs\Screenshots\2019-02-08 09_49_50-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FFE">
        <w:rPr>
          <w:noProof/>
          <w:lang w:val="en-CA" w:eastAsia="en-CA"/>
        </w:rPr>
        <w:drawing>
          <wp:inline distT="0" distB="0" distL="0" distR="0" wp14:anchorId="08D8A2DE" wp14:editId="79ECE41B">
            <wp:extent cx="3438525" cy="1638300"/>
            <wp:effectExtent l="0" t="0" r="9525" b="0"/>
            <wp:docPr id="14" name="Picture 14" descr="C:\Users\mderubertis\Dropbox\Project\DeliverySystem\docs\Screenshots\2019-02-08 09_49_5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derubertis\Dropbox\Project\DeliverySystem\docs\Screenshots\2019-02-08 09_49_57-Wind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FFE">
        <w:rPr>
          <w:noProof/>
          <w:lang w:val="en-CA" w:eastAsia="en-CA"/>
        </w:rPr>
        <w:lastRenderedPageBreak/>
        <w:drawing>
          <wp:inline distT="0" distB="0" distL="0" distR="0" wp14:anchorId="2B8577AC" wp14:editId="409FC1DB">
            <wp:extent cx="5219700" cy="4657725"/>
            <wp:effectExtent l="0" t="0" r="0" b="9525"/>
            <wp:docPr id="12" name="Picture 12" descr="C:\Users\mderubertis\Dropbox\Project\DeliverySystem\docs\Screenshots\2019-02-08 09_49_42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derubertis\Dropbox\Project\DeliverySystem\docs\Screenshots\2019-02-08 09_49_42-Wind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FFE">
        <w:rPr>
          <w:noProof/>
          <w:lang w:val="en-CA" w:eastAsia="en-CA"/>
        </w:rPr>
        <w:lastRenderedPageBreak/>
        <w:drawing>
          <wp:inline distT="0" distB="0" distL="0" distR="0" wp14:anchorId="29F1D606" wp14:editId="2F09D1D0">
            <wp:extent cx="5349922" cy="4576439"/>
            <wp:effectExtent l="0" t="0" r="3175" b="0"/>
            <wp:docPr id="9" name="Picture 9" descr="C:\Users\mderubertis\Dropbox\Project\DeliverySystem\docs\Screenshots\2019-02-08 09_47_35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derubertis\Dropbox\Project\DeliverySystem\docs\Screenshots\2019-02-08 09_47_35-Wind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43" cy="45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FFE">
        <w:rPr>
          <w:noProof/>
          <w:lang w:val="en-CA" w:eastAsia="en-CA"/>
        </w:rPr>
        <w:drawing>
          <wp:inline distT="0" distB="0" distL="0" distR="0" wp14:anchorId="735E4CAE" wp14:editId="03B0AA23">
            <wp:extent cx="4962525" cy="1809750"/>
            <wp:effectExtent l="0" t="0" r="9525" b="0"/>
            <wp:docPr id="10" name="Picture 10" descr="C:\Users\mderubertis\Dropbox\Project\DeliverySystem\docs\Screenshots\2019-02-08 09_47_53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derubertis\Dropbox\Project\DeliverySystem\docs\Screenshots\2019-02-08 09_47_53-Wind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FFE">
        <w:rPr>
          <w:noProof/>
          <w:lang w:val="en-CA" w:eastAsia="en-CA"/>
        </w:rPr>
        <w:lastRenderedPageBreak/>
        <w:drawing>
          <wp:anchor distT="0" distB="0" distL="114300" distR="114300" simplePos="0" relativeHeight="251659264" behindDoc="1" locked="0" layoutInCell="1" allowOverlap="1" wp14:anchorId="212E2C1E" wp14:editId="59C1E56E">
            <wp:simplePos x="0" y="0"/>
            <wp:positionH relativeFrom="column">
              <wp:posOffset>3071</wp:posOffset>
            </wp:positionH>
            <wp:positionV relativeFrom="paragraph">
              <wp:posOffset>170</wp:posOffset>
            </wp:positionV>
            <wp:extent cx="364744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435" y="21314"/>
                <wp:lineTo x="21435" y="0"/>
                <wp:lineTo x="0" y="0"/>
              </wp:wrapPolygon>
            </wp:wrapTight>
            <wp:docPr id="3" name="Picture 3" descr="C:\Users\mderubertis\Dropbox\Project\DeliverySystem\docs\Screenshots\2019-02-08 09_44_3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derubertis\Dropbox\Project\DeliverySystem\docs\Screenshots\2019-02-08 09_44_39-Wind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7FFE">
        <w:rPr>
          <w:noProof/>
          <w:lang w:val="en-CA" w:eastAsia="en-CA"/>
        </w:rPr>
        <w:drawing>
          <wp:inline distT="0" distB="0" distL="0" distR="0" wp14:anchorId="66F478D3" wp14:editId="197130EB">
            <wp:extent cx="4339988" cy="4538832"/>
            <wp:effectExtent l="0" t="0" r="3810" b="0"/>
            <wp:docPr id="4" name="Picture 4" descr="C:\Users\mderubertis\Dropbox\Project\DeliverySystem\docs\Screenshots\2019-02-08 09_45_01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derubertis\Dropbox\Project\DeliverySystem\docs\Screenshots\2019-02-08 09_45_01-Wind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34" cy="454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FFE">
        <w:rPr>
          <w:noProof/>
          <w:lang w:val="en-CA" w:eastAsia="en-CA"/>
        </w:rPr>
        <w:lastRenderedPageBreak/>
        <w:drawing>
          <wp:inline distT="0" distB="0" distL="0" distR="0" wp14:anchorId="31115825" wp14:editId="2EDD9F4C">
            <wp:extent cx="5486400" cy="4481128"/>
            <wp:effectExtent l="0" t="0" r="0" b="0"/>
            <wp:docPr id="8" name="Picture 8" descr="C:\Users\mderubertis\Dropbox\Project\DeliverySystem\docs\Screenshots\2019-02-08 09_46_21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derubertis\Dropbox\Project\DeliverySystem\docs\Screenshots\2019-02-08 09_46_21-Wind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19B7" w14:textId="77777777" w:rsidR="00B12FFB" w:rsidRDefault="00B12FF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13" w:name="_Toc299378"/>
      <w:r>
        <w:br w:type="page"/>
      </w:r>
    </w:p>
    <w:p w14:paraId="03C3DF45" w14:textId="6CC4BD61" w:rsidR="007C6638" w:rsidRDefault="007C6638" w:rsidP="007C6638">
      <w:pPr>
        <w:pStyle w:val="Heading1"/>
      </w:pPr>
      <w:bookmarkStart w:id="14" w:name="_GoBack"/>
      <w:bookmarkEnd w:id="14"/>
      <w:r>
        <w:lastRenderedPageBreak/>
        <w:t>Project Discussion</w:t>
      </w:r>
      <w:bookmarkEnd w:id="13"/>
    </w:p>
    <w:p w14:paraId="0C591DF4" w14:textId="571925D2" w:rsidR="004F7C04" w:rsidRDefault="004F7C04" w:rsidP="004F7C04">
      <w:r>
        <w:t>As we did not learn database implementation</w:t>
      </w:r>
      <w:r w:rsidR="00DF16B9">
        <w:t>,</w:t>
      </w:r>
      <w:r>
        <w:t xml:space="preserve"> and</w:t>
      </w:r>
      <w:r w:rsidR="00DF16B9">
        <w:t xml:space="preserve"> implementing one</w:t>
      </w:r>
      <w:r>
        <w:t xml:space="preserve"> would have complicated the project for the rest of the team</w:t>
      </w:r>
      <w:r w:rsidRPr="004F7C04">
        <w:t>,</w:t>
      </w:r>
      <w:r>
        <w:t xml:space="preserve"> I (Michael)</w:t>
      </w:r>
      <w:r w:rsidRPr="004F7C04">
        <w:t xml:space="preserve"> decided to create </w:t>
      </w:r>
      <w:r>
        <w:t xml:space="preserve">multiple </w:t>
      </w:r>
      <w:r w:rsidRPr="004F7C04">
        <w:t>class</w:t>
      </w:r>
      <w:r>
        <w:t>es</w:t>
      </w:r>
      <w:r w:rsidRPr="004F7C04">
        <w:t xml:space="preserve"> </w:t>
      </w:r>
      <w:r w:rsidR="00DF16B9">
        <w:t>for</w:t>
      </w:r>
      <w:r w:rsidR="00C46C60">
        <w:t xml:space="preserve"> the</w:t>
      </w:r>
      <w:r w:rsidR="00DF16B9">
        <w:t xml:space="preserve"> different data</w:t>
      </w:r>
      <w:r w:rsidR="00C46C60">
        <w:t xml:space="preserve"> type</w:t>
      </w:r>
      <w:r w:rsidR="00DF16B9">
        <w:t xml:space="preserve"> (User, Restaurant, Order, Item) </w:t>
      </w:r>
      <w:r w:rsidRPr="004F7C04">
        <w:t>w</w:t>
      </w:r>
      <w:r w:rsidR="00DF16B9">
        <w:t xml:space="preserve">hich would </w:t>
      </w:r>
      <w:r w:rsidR="00C46C60">
        <w:t>be held in</w:t>
      </w:r>
      <w:r>
        <w:t xml:space="preserve"> various </w:t>
      </w:r>
      <w:proofErr w:type="spellStart"/>
      <w:r>
        <w:t>Array</w:t>
      </w:r>
      <w:r w:rsidRPr="004F7C04">
        <w:t>Lists</w:t>
      </w:r>
      <w:proofErr w:type="spellEnd"/>
      <w:r w:rsidR="00C46C60">
        <w:t>.</w:t>
      </w:r>
      <w:r w:rsidR="00DF16B9">
        <w:t xml:space="preserve"> </w:t>
      </w:r>
      <w:r w:rsidR="00C46C60">
        <w:t>Those contained</w:t>
      </w:r>
      <w:r w:rsidR="00DF16B9">
        <w:t xml:space="preserve"> data </w:t>
      </w:r>
      <w:r w:rsidR="00C46C60">
        <w:t>manipulation</w:t>
      </w:r>
      <w:r w:rsidR="00DF16B9">
        <w:t xml:space="preserve"> methods in different classes (Users, Restaurants</w:t>
      </w:r>
      <w:r>
        <w:t xml:space="preserve">, </w:t>
      </w:r>
      <w:r w:rsidR="00DF16B9">
        <w:t xml:space="preserve">Orders, Menu), </w:t>
      </w:r>
      <w:r w:rsidR="00C46C60">
        <w:t xml:space="preserve">which are </w:t>
      </w:r>
      <w:r>
        <w:t xml:space="preserve">then </w:t>
      </w:r>
      <w:r w:rsidR="00DF16B9">
        <w:t>initiate</w:t>
      </w:r>
      <w:r w:rsidR="00C46C60">
        <w:t xml:space="preserve">d </w:t>
      </w:r>
      <w:r w:rsidR="00DF16B9">
        <w:t>as objects</w:t>
      </w:r>
      <w:r>
        <w:t xml:space="preserve"> in the Main class when the application </w:t>
      </w:r>
      <w:r w:rsidR="00C46C60">
        <w:t>is</w:t>
      </w:r>
      <w:r>
        <w:t xml:space="preserve"> </w:t>
      </w:r>
      <w:r w:rsidR="00DF16B9">
        <w:t>executed, along</w:t>
      </w:r>
      <w:r>
        <w:t xml:space="preserve"> with some example data for </w:t>
      </w:r>
      <w:r w:rsidR="00DF16B9">
        <w:t>development</w:t>
      </w:r>
      <w:r w:rsidRPr="004F7C04">
        <w:t>.</w:t>
      </w:r>
    </w:p>
    <w:p w14:paraId="5603815D" w14:textId="2C720351" w:rsidR="007D4E26" w:rsidRPr="004F7C04" w:rsidRDefault="007D4E26" w:rsidP="004F7C04">
      <w:r>
        <w:t>We were able to complete almost the entire project, the part missing was the ability for clients to edit and delete their account.</w:t>
      </w:r>
    </w:p>
    <w:p w14:paraId="51DEE2D8" w14:textId="77777777" w:rsidR="007C6638" w:rsidRPr="007C6638" w:rsidRDefault="007C6638" w:rsidP="004F7C04"/>
    <w:sectPr w:rsidR="007C6638" w:rsidRPr="007C6638">
      <w:footerReference w:type="default" r:id="rId21"/>
      <w:footerReference w:type="firs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DB13F" w14:textId="77777777" w:rsidR="002641CA" w:rsidRDefault="002641CA" w:rsidP="00C6554A">
      <w:pPr>
        <w:spacing w:before="0" w:after="0" w:line="240" w:lineRule="auto"/>
      </w:pPr>
      <w:r>
        <w:separator/>
      </w:r>
    </w:p>
  </w:endnote>
  <w:endnote w:type="continuationSeparator" w:id="0">
    <w:p w14:paraId="1594FE2A" w14:textId="77777777" w:rsidR="002641CA" w:rsidRDefault="002641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52971" w14:textId="36A0CFDF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12FFB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446AF" w14:textId="77777777" w:rsidR="004F7C04" w:rsidRPr="00F408C5" w:rsidRDefault="00D43F88" w:rsidP="00F408C5">
    <w:pPr>
      <w:jc w:val="center"/>
      <w:rPr>
        <w:color w:val="A8D6FF" w:themeColor="background2" w:themeShade="E6"/>
        <w:sz w:val="24"/>
      </w:rPr>
    </w:pPr>
    <w:hyperlink r:id="rId1" w:history="1">
      <w:r w:rsidR="00CA1D67" w:rsidRPr="00F408C5">
        <w:rPr>
          <w:rStyle w:val="Hyperlink"/>
          <w:color w:val="A8D6FF" w:themeColor="background2" w:themeShade="E6"/>
          <w:sz w:val="18"/>
          <w:u w:val="none"/>
        </w:rPr>
        <w:t>https://github.com/mderubertis/DeliverySystem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62B6B" w14:textId="77777777" w:rsidR="002641CA" w:rsidRDefault="002641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0DA0D0" w14:textId="77777777" w:rsidR="002641CA" w:rsidRDefault="002641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0"/>
    <w:rsid w:val="0007250D"/>
    <w:rsid w:val="00075EB2"/>
    <w:rsid w:val="000775FD"/>
    <w:rsid w:val="0008644B"/>
    <w:rsid w:val="000C0DD0"/>
    <w:rsid w:val="000C7CD0"/>
    <w:rsid w:val="000F5BB9"/>
    <w:rsid w:val="001120CB"/>
    <w:rsid w:val="002554CD"/>
    <w:rsid w:val="002641CA"/>
    <w:rsid w:val="00293B83"/>
    <w:rsid w:val="002B4294"/>
    <w:rsid w:val="002B770C"/>
    <w:rsid w:val="00333D0D"/>
    <w:rsid w:val="003B47B0"/>
    <w:rsid w:val="00465F2A"/>
    <w:rsid w:val="004C049F"/>
    <w:rsid w:val="004E1B17"/>
    <w:rsid w:val="004F7C04"/>
    <w:rsid w:val="005000E2"/>
    <w:rsid w:val="005D34A9"/>
    <w:rsid w:val="006A3CE7"/>
    <w:rsid w:val="006C350E"/>
    <w:rsid w:val="00796691"/>
    <w:rsid w:val="007C6638"/>
    <w:rsid w:val="007D22B6"/>
    <w:rsid w:val="007D4E26"/>
    <w:rsid w:val="00815C7A"/>
    <w:rsid w:val="00831BF1"/>
    <w:rsid w:val="00A766CE"/>
    <w:rsid w:val="00AA3CDC"/>
    <w:rsid w:val="00AC6C9C"/>
    <w:rsid w:val="00B12FFB"/>
    <w:rsid w:val="00B26D57"/>
    <w:rsid w:val="00B613BA"/>
    <w:rsid w:val="00B676AD"/>
    <w:rsid w:val="00C46C60"/>
    <w:rsid w:val="00C6554A"/>
    <w:rsid w:val="00CA1374"/>
    <w:rsid w:val="00CA1D67"/>
    <w:rsid w:val="00CB036C"/>
    <w:rsid w:val="00D43F88"/>
    <w:rsid w:val="00D625B0"/>
    <w:rsid w:val="00D67FFE"/>
    <w:rsid w:val="00DF16B9"/>
    <w:rsid w:val="00E80C78"/>
    <w:rsid w:val="00ED7C44"/>
    <w:rsid w:val="00EF784D"/>
    <w:rsid w:val="00F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41607"/>
  <w15:chartTrackingRefBased/>
  <w15:docId w15:val="{7CBF01D9-03F7-4B19-B421-276B3C4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E1B17"/>
    <w:pPr>
      <w:spacing w:before="480" w:after="0" w:line="276" w:lineRule="auto"/>
      <w:contextualSpacing w:val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E1B17"/>
    <w:pPr>
      <w:spacing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B17"/>
    <w:pPr>
      <w:spacing w:before="0"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1B17"/>
    <w:pPr>
      <w:spacing w:before="0"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E1B17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1B17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1B17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1B17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1B17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1B17"/>
    <w:pPr>
      <w:spacing w:before="0"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derubertis/DeliverySyst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rubertis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B055-D6AA-46EC-B81E-BD7ABEDF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1799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Rubertis, Michael;Tajinderpal Singh</dc:creator>
  <cp:keywords/>
  <dc:description/>
  <cp:lastModifiedBy>De Rubertis, Michael</cp:lastModifiedBy>
  <cp:revision>23</cp:revision>
  <dcterms:created xsi:type="dcterms:W3CDTF">2019-01-28T21:19:00Z</dcterms:created>
  <dcterms:modified xsi:type="dcterms:W3CDTF">2019-02-08T14:55:00Z</dcterms:modified>
</cp:coreProperties>
</file>